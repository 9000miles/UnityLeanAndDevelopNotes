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3.22</w:t>
      </w:r>
    </w:p>
    <w:p>
      <w:pPr>
        <w:pStyle w:val="3"/>
      </w:pPr>
      <w:r>
        <w:rPr>
          <w:rFonts w:hint="eastAsia"/>
        </w:rPr>
        <w:t>NGUI按钮添加事件方法</w:t>
      </w:r>
    </w:p>
    <w:p>
      <w:pPr>
        <w:pStyle w:val="3"/>
      </w:pPr>
      <w:r>
        <w:rPr>
          <w:rFonts w:hint="eastAsia"/>
        </w:rPr>
        <w:t>加载物体</w:t>
      </w:r>
      <w: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231140</wp:posOffset>
            </wp:positionV>
            <wp:extent cx="5274310" cy="708025"/>
            <wp:effectExtent l="0" t="0" r="2540" b="0"/>
            <wp:wrapTight wrapText="bothSides">
              <wp:wrapPolygon>
                <wp:start x="0" y="0"/>
                <wp:lineTo x="0" y="20922"/>
                <wp:lineTo x="21532" y="20922"/>
                <wp:lineTo x="2153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134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fldChar w:fldCharType="begin"/>
      </w:r>
      <w:r>
        <w:instrText xml:space="preserve"> HYPERLINK "http://www.cnblogs.com/ArmyShen/archive/2012/08/27/2659405.html" </w:instrText>
      </w:r>
      <w:r>
        <w:fldChar w:fldCharType="separate"/>
      </w:r>
      <w:r>
        <w:rPr>
          <w:rStyle w:val="16"/>
          <w:b/>
          <w:sz w:val="32"/>
        </w:rPr>
        <w:t>C#索引器</w:t>
      </w:r>
      <w:r>
        <w:rPr>
          <w:rStyle w:val="16"/>
          <w:b/>
          <w:sz w:val="32"/>
        </w:rPr>
        <w:fldChar w:fldCharType="end"/>
      </w:r>
    </w:p>
    <w:p>
      <w:pPr>
        <w:ind w:firstLine="480"/>
      </w:pPr>
      <w:r>
        <w:t>索引器允许类或者结构的实例按照与数组相同的方式进行索引取值，索引器与属性类似，不同的是索引器的访问是带参的。</w:t>
      </w:r>
    </w:p>
    <w:p>
      <w:pPr>
        <w:ind w:firstLine="480"/>
      </w:pPr>
      <w:r>
        <w:t>索引器和数组比较：</w:t>
      </w:r>
    </w:p>
    <w:p>
      <w:pPr>
        <w:ind w:firstLine="480"/>
      </w:pPr>
      <w:r>
        <w:t>(1)索引器的索引值(Index)类型不受限制</w:t>
      </w:r>
    </w:p>
    <w:p>
      <w:pPr>
        <w:ind w:firstLine="480"/>
      </w:pPr>
      <w:r>
        <w:t>(2)索引器允许重载</w:t>
      </w:r>
    </w:p>
    <w:p>
      <w:pPr>
        <w:ind w:firstLine="480"/>
      </w:pPr>
      <w:r>
        <w:t>(3)索引器不是一个变量</w:t>
      </w:r>
    </w:p>
    <w:p>
      <w:pPr>
        <w:ind w:firstLine="480"/>
      </w:pPr>
      <w:r>
        <w:t>索引器和属性的不同点</w:t>
      </w:r>
    </w:p>
    <w:p>
      <w:pPr>
        <w:ind w:firstLine="480"/>
      </w:pPr>
      <w:r>
        <w:t>(1)属性以名称来标识，索引器以函数形式标识</w:t>
      </w:r>
    </w:p>
    <w:p>
      <w:pPr>
        <w:ind w:firstLine="480"/>
      </w:pPr>
      <w:r>
        <w:t>(2)索引器可以被重载，属性不可以</w:t>
      </w:r>
    </w:p>
    <w:p>
      <w:pPr>
        <w:ind w:firstLine="480"/>
      </w:pPr>
      <w:r>
        <w:t>(3)索引器不能声明为static，属性可以</w:t>
      </w:r>
    </w:p>
    <w:p>
      <w:pPr>
        <w:pStyle w:val="2"/>
      </w:pP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5274310" cy="6153785"/>
            <wp:effectExtent l="0" t="0" r="2540" b="0"/>
            <wp:wrapTight wrapText="bothSides">
              <wp:wrapPolygon>
                <wp:start x="0" y="0"/>
                <wp:lineTo x="0" y="21531"/>
                <wp:lineTo x="21532" y="21531"/>
                <wp:lineTo x="21532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3.24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利用Toggle制作选项卡</w:t>
      </w:r>
    </w:p>
    <w:p>
      <w:pPr>
        <w:ind w:firstLine="480"/>
      </w:pPr>
      <w:r>
        <w:rPr>
          <w:rFonts w:hint="eastAsia"/>
        </w:rPr>
        <w:t>设置一个Toggle组，将需要显示的物体拖放到</w:t>
      </w:r>
    </w:p>
    <w:p>
      <w:pPr>
        <w:ind w:firstLine="480"/>
      </w:pPr>
      <w:r>
        <w:drawing>
          <wp:inline distT="0" distB="0" distL="0" distR="0">
            <wp:extent cx="3268980" cy="297180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分页滑动，关卡选择</w:t>
      </w:r>
    </w:p>
    <w:p>
      <w:pPr>
        <w:ind w:firstLine="480"/>
      </w:pPr>
      <w:r>
        <w:rPr>
          <w:rFonts w:hint="eastAsia"/>
        </w:rPr>
        <w:t>实现OnDragEndHandler，获取结束时Scroll的位置，计算出每页的位置，然后循环遍历判断当前位置和哪页位置更近，然后设置Scroll的位置即可</w:t>
      </w:r>
    </w:p>
    <w:p>
      <w:pPr>
        <w:ind w:firstLine="480"/>
      </w:pPr>
      <w:r>
        <w:rPr>
          <w:rFonts w:hint="eastAsia"/>
        </w:rPr>
        <w:t>可设置Toggle的图标，实现显影</w:t>
      </w:r>
    </w:p>
    <w:p>
      <w:pPr>
        <w:pStyle w:val="2"/>
      </w:pPr>
      <w:r>
        <w:rPr>
          <w:rFonts w:hint="eastAsia"/>
        </w:rPr>
        <w:t>3</w:t>
      </w:r>
      <w:r>
        <w:t>.25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任务列表，垂直滑动窗</w:t>
      </w:r>
    </w:p>
    <w:p>
      <w:pPr>
        <w:ind w:firstLine="480"/>
      </w:pPr>
      <w:r>
        <w:rPr>
          <w:rFonts w:hint="eastAsia"/>
        </w:rPr>
        <w:t>滑动范围受滑动窗口的大小约束</w:t>
      </w:r>
    </w:p>
    <w:p>
      <w:pPr>
        <w:pStyle w:val="4"/>
      </w:pPr>
      <w:r>
        <w:rPr>
          <w:rFonts w:hint="eastAsia"/>
        </w:rPr>
        <w:t>UGUI显示排序</w:t>
      </w:r>
    </w:p>
    <w:p>
      <w:pPr>
        <w:ind w:firstLine="480"/>
      </w:pPr>
      <w:r>
        <w:rPr>
          <w:rFonts w:hint="eastAsia"/>
        </w:rPr>
        <w:t>可根据摆放位置顺序排序，还可以为图片添加Canvas控件勾选Override</w:t>
      </w:r>
      <w:r>
        <w:t xml:space="preserve"> Sort</w:t>
      </w:r>
      <w:r>
        <w:rPr>
          <w:rFonts w:hint="eastAsia"/>
        </w:rPr>
        <w:t>属性的值，越大越前</w:t>
      </w:r>
    </w:p>
    <w:p>
      <w:pPr>
        <w:pStyle w:val="4"/>
      </w:pPr>
      <w:r>
        <w:rPr>
          <w:rFonts w:hint="eastAsia"/>
        </w:rPr>
        <w:t>NGUI显示排序</w:t>
      </w:r>
    </w:p>
    <w:p>
      <w:pPr>
        <w:ind w:firstLine="480"/>
      </w:pPr>
      <w:r>
        <w:rPr>
          <w:rFonts w:hint="eastAsia"/>
        </w:rPr>
        <w:t>根据Depth属性的值显示</w:t>
      </w:r>
    </w:p>
    <w:p>
      <w:pPr>
        <w:pStyle w:val="4"/>
      </w:pPr>
      <w:r>
        <w:rPr>
          <w:rFonts w:hint="eastAsia"/>
        </w:rPr>
        <w:t>获取当前PopupList的值</w:t>
      </w:r>
    </w:p>
    <w:p>
      <w:pPr>
        <w:ind w:firstLine="480"/>
      </w:pPr>
      <w:r>
        <w:rPr>
          <w:rFonts w:hint="eastAsia"/>
        </w:rPr>
        <w:t>如果选择失败，可以先去除空格之后在判断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3467100" cy="213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ITween</w:t>
      </w:r>
    </w:p>
    <w:p>
      <w:pPr>
        <w:ind w:firstLine="480"/>
      </w:pPr>
      <w:r>
        <w:t>Pixelplacement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1874520" cy="12801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3</w:t>
      </w:r>
      <w:r>
        <w:t>.26</w:t>
      </w:r>
    </w:p>
    <w:p>
      <w:pPr>
        <w:pStyle w:val="3"/>
        <w:numPr>
          <w:ilvl w:val="0"/>
          <w:numId w:val="5"/>
        </w:numPr>
      </w:pPr>
      <w:r>
        <w:t>ReSharPer</w:t>
      </w:r>
      <w:r>
        <w:rPr>
          <w:rFonts w:hint="eastAsia"/>
        </w:rPr>
        <w:t>代码生成器工具</w:t>
      </w:r>
    </w:p>
    <w:p>
      <w:pPr>
        <w:pStyle w:val="3"/>
      </w:pPr>
      <w:r>
        <w:rPr>
          <w:rFonts w:hint="eastAsia"/>
        </w:rPr>
        <w:t>D</w:t>
      </w:r>
      <w:r>
        <w:t>o</w:t>
      </w:r>
      <w:r>
        <w:rPr>
          <w:rFonts w:hint="eastAsia"/>
        </w:rPr>
        <w:t>Tween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1939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按钮控制往返动画播放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42233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从目标位置移动到当前位置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3949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如果值为TRUE则从当前位置累加5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2804160" cy="228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可以做文字打字机的效果，如果有文字则，挨个替换</w:t>
      </w:r>
    </w:p>
    <w:p>
      <w:pPr>
        <w:pStyle w:val="4"/>
      </w:pPr>
      <w:r>
        <w:rPr>
          <w:rFonts w:hint="eastAsia"/>
        </w:rPr>
        <w:t>震屏效果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4297680" cy="67818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路径动画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4533900" cy="3771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2606040" cy="554736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Ad</w:t>
      </w:r>
      <w:r>
        <w:t>mob</w:t>
      </w:r>
      <w:r>
        <w:rPr>
          <w:rFonts w:hint="eastAsia"/>
        </w:rPr>
        <w:t>谷歌广告接入</w:t>
      </w:r>
    </w:p>
    <w:p>
      <w:pPr>
        <w:ind w:firstLine="480"/>
      </w:pPr>
      <w:r>
        <w:rPr>
          <w:rFonts w:hint="eastAsia"/>
        </w:rPr>
        <w:t>谷歌广告官网：</w:t>
      </w:r>
      <w:r>
        <w:fldChar w:fldCharType="begin"/>
      </w:r>
      <w:r>
        <w:instrText xml:space="preserve"> HYPERLINK "http://www.goole.com/admob/" </w:instrText>
      </w:r>
      <w:r>
        <w:fldChar w:fldCharType="separate"/>
      </w:r>
      <w:r>
        <w:rPr>
          <w:rStyle w:val="16"/>
        </w:rPr>
        <w:t>http://www.goole.com/admob/</w:t>
      </w:r>
      <w:r>
        <w:rPr>
          <w:rStyle w:val="16"/>
        </w:rPr>
        <w:fldChar w:fldCharType="end"/>
      </w:r>
    </w:p>
    <w:p>
      <w:pPr>
        <w:ind w:firstLine="480"/>
      </w:pPr>
      <w:r>
        <w:rPr>
          <w:rFonts w:hint="eastAsia"/>
        </w:rPr>
        <w:t>插件下载：</w:t>
      </w:r>
      <w:r>
        <w:t>https://github.com/unity-plugins/Unity-Admob</w:t>
      </w:r>
    </w:p>
    <w:p>
      <w:pPr>
        <w:ind w:firstLine="480"/>
      </w:pPr>
      <w:r>
        <w:drawing>
          <wp:inline distT="0" distB="0" distL="0" distR="0">
            <wp:extent cx="5274310" cy="1284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Style w:val="16"/>
        </w:rPr>
      </w:pPr>
      <w:r>
        <w:rPr>
          <w:rFonts w:hint="eastAsia"/>
          <w:bCs/>
        </w:rPr>
        <w:t>知乎教程：</w:t>
      </w:r>
      <w:r>
        <w:fldChar w:fldCharType="begin"/>
      </w:r>
      <w:r>
        <w:instrText xml:space="preserve"> HYPERLINK "https://www.zhihu.com/question/27726172/answer/97169740" </w:instrText>
      </w:r>
      <w:r>
        <w:fldChar w:fldCharType="separate"/>
      </w:r>
      <w:r>
        <w:rPr>
          <w:rStyle w:val="16"/>
        </w:rPr>
        <w:t>https://www.zhihu.com/question/27726172/answer/97169740</w:t>
      </w:r>
      <w:r>
        <w:rPr>
          <w:rStyle w:val="16"/>
        </w:rPr>
        <w:fldChar w:fldCharType="end"/>
      </w:r>
    </w:p>
    <w:p>
      <w:pPr>
        <w:pStyle w:val="3"/>
      </w:pPr>
      <w:r>
        <w:t>UnityAds</w:t>
      </w:r>
    </w:p>
    <w:p>
      <w:pPr>
        <w:ind w:firstLine="560"/>
        <w:rPr>
          <w:bCs/>
          <w:kern w:val="44"/>
          <w:sz w:val="28"/>
          <w:szCs w:val="44"/>
        </w:rPr>
      </w:pPr>
      <w:r>
        <w:rPr>
          <w:bCs/>
          <w:kern w:val="44"/>
          <w:sz w:val="28"/>
          <w:szCs w:val="44"/>
        </w:rPr>
        <w:t>UnityAds</w:t>
      </w:r>
      <w:r>
        <w:rPr>
          <w:rFonts w:hint="eastAsia"/>
          <w:bCs/>
          <w:kern w:val="44"/>
          <w:sz w:val="28"/>
          <w:szCs w:val="44"/>
        </w:rPr>
        <w:t>：</w:t>
      </w:r>
      <w:r>
        <w:fldChar w:fldCharType="begin"/>
      </w:r>
      <w:r>
        <w:instrText xml:space="preserve"> HYPERLINK "https://unity3d.com/cn/unity/features/ads" </w:instrText>
      </w:r>
      <w:r>
        <w:fldChar w:fldCharType="separate"/>
      </w:r>
      <w:r>
        <w:rPr>
          <w:rStyle w:val="16"/>
          <w:bCs/>
          <w:kern w:val="44"/>
          <w:sz w:val="28"/>
          <w:szCs w:val="44"/>
        </w:rPr>
        <w:t>https://unity3d.com/cn/unity/features/ads</w:t>
      </w:r>
      <w:r>
        <w:rPr>
          <w:rStyle w:val="16"/>
          <w:bCs/>
          <w:kern w:val="44"/>
          <w:sz w:val="28"/>
          <w:szCs w:val="44"/>
        </w:rPr>
        <w:fldChar w:fldCharType="end"/>
      </w:r>
    </w:p>
    <w:p>
      <w:pPr>
        <w:ind w:firstLine="560"/>
        <w:rPr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t>如果报错需要取消勾选</w:t>
      </w:r>
    </w:p>
    <w:p>
      <w:pPr>
        <w:ind w:firstLine="480"/>
        <w:rPr>
          <w:bCs/>
          <w:kern w:val="44"/>
          <w:sz w:val="28"/>
          <w:szCs w:val="44"/>
        </w:rPr>
      </w:pPr>
      <w:r>
        <w:drawing>
          <wp:inline distT="0" distB="0" distL="0" distR="0">
            <wp:extent cx="5274310" cy="63557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60"/>
        <w:rPr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t>需要打开ADS服务</w:t>
      </w:r>
    </w:p>
    <w:p>
      <w:pPr>
        <w:ind w:firstLine="480"/>
        <w:rPr>
          <w:bCs/>
          <w:kern w:val="44"/>
          <w:sz w:val="28"/>
          <w:szCs w:val="44"/>
        </w:rPr>
      </w:pPr>
      <w:r>
        <w:drawing>
          <wp:inline distT="0" distB="0" distL="0" distR="0">
            <wp:extent cx="5274310" cy="2096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翻墙工具</w:t>
      </w:r>
    </w:p>
    <w:p>
      <w:pPr>
        <w:pStyle w:val="2"/>
      </w:pPr>
      <w:r>
        <w:rPr>
          <w:rFonts w:hint="eastAsia"/>
        </w:rPr>
        <w:t>3</w:t>
      </w:r>
      <w:r>
        <w:t>.27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根据屏幕的高宽设置位置</w:t>
      </w:r>
    </w:p>
    <w:p>
      <w:pPr>
        <w:ind w:firstLine="480"/>
      </w:pPr>
      <w:r>
        <w:drawing>
          <wp:inline distT="0" distB="0" distL="0" distR="0">
            <wp:extent cx="5274310" cy="1496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1616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小球碰撞，乒乓对打游戏</w:t>
      </w:r>
    </w:p>
    <w:p>
      <w:pPr>
        <w:pStyle w:val="3"/>
      </w:pPr>
      <w:r>
        <w:rPr>
          <w:rFonts w:hint="eastAsia"/>
        </w:rPr>
        <w:t>方法重载</w:t>
      </w:r>
    </w:p>
    <w:p>
      <w:pPr>
        <w:ind w:firstLine="480"/>
      </w:pPr>
      <w:r>
        <w:rPr>
          <w:rFonts w:hint="eastAsia"/>
        </w:rPr>
        <w:t>参数相同，但不可以有不同的返回值</w:t>
      </w:r>
    </w:p>
    <w:p>
      <w:pPr>
        <w:pStyle w:val="2"/>
      </w:pPr>
      <w:r>
        <w:rPr>
          <w:rFonts w:hint="eastAsia"/>
        </w:rPr>
        <w:t>3</w:t>
      </w:r>
      <w:r>
        <w:t>.28</w:t>
      </w:r>
    </w:p>
    <w:p>
      <w:pPr>
        <w:pStyle w:val="3"/>
        <w:numPr>
          <w:ilvl w:val="0"/>
          <w:numId w:val="7"/>
        </w:numPr>
      </w:pPr>
      <w:r>
        <w:rPr>
          <w:rFonts w:hint="eastAsia"/>
        </w:rPr>
        <w:t>T</w:t>
      </w:r>
      <w:r>
        <w:t>imeline</w:t>
      </w:r>
    </w:p>
    <w:p>
      <w:pPr>
        <w:ind w:firstLine="480"/>
      </w:pPr>
      <w:r>
        <w:rPr>
          <w:rFonts w:hint="eastAsia"/>
        </w:rPr>
        <w:t>预渲染过场动画</w:t>
      </w:r>
    </w:p>
    <w:p>
      <w:pPr>
        <w:ind w:firstLine="480"/>
      </w:pPr>
      <w:r>
        <w:rPr>
          <w:rFonts w:hint="eastAsia"/>
        </w:rPr>
        <w:t>实时渲染过场动画</w:t>
      </w:r>
    </w:p>
    <w:p>
      <w:pPr>
        <w:ind w:firstLine="480"/>
      </w:pPr>
      <w:r>
        <w:rPr>
          <w:rFonts w:hint="eastAsia"/>
        </w:rPr>
        <w:t>影视制作</w:t>
      </w:r>
    </w:p>
    <w:p>
      <w:pPr>
        <w:ind w:firstLine="480"/>
      </w:pPr>
    </w:p>
    <w:p>
      <w:pPr>
        <w:pStyle w:val="3"/>
      </w:pPr>
      <w:r>
        <w:rPr>
          <w:rFonts w:hint="eastAsia"/>
        </w:rPr>
        <w:t>C</w:t>
      </w:r>
      <w:r>
        <w:t>inemachine</w:t>
      </w:r>
      <w:r>
        <w:rPr>
          <w:rFonts w:hint="eastAsia"/>
        </w:rPr>
        <w:t>虚拟相机</w:t>
      </w:r>
    </w:p>
    <w:p>
      <w:pPr>
        <w:ind w:firstLine="480"/>
      </w:pPr>
      <w:r>
        <w:rPr>
          <w:rFonts w:hint="eastAsia"/>
        </w:rPr>
        <w:t>Unity官方直播视频</w:t>
      </w:r>
    </w:p>
    <w:p>
      <w:pPr>
        <w:ind w:firstLine="480"/>
      </w:pPr>
      <w:r>
        <w:rPr>
          <w:rFonts w:hint="eastAsia"/>
        </w:rPr>
        <w:t>第一部分：</w:t>
      </w:r>
      <w:r>
        <w:t>https://v.qq.com/x/page/n0527wokwu8.html</w:t>
      </w:r>
    </w:p>
    <w:p>
      <w:pPr>
        <w:ind w:firstLine="480"/>
      </w:pPr>
      <w:r>
        <w:rPr>
          <w:rFonts w:hint="eastAsia"/>
        </w:rPr>
        <w:t>第二部分：</w:t>
      </w:r>
      <w:r>
        <w:fldChar w:fldCharType="begin"/>
      </w:r>
      <w:r>
        <w:instrText xml:space="preserve"> HYPERLINK "https://v.qq.com/x/page/k0527zk2j05.html" </w:instrText>
      </w:r>
      <w:r>
        <w:fldChar w:fldCharType="separate"/>
      </w:r>
      <w:r>
        <w:rPr>
          <w:rStyle w:val="16"/>
        </w:rPr>
        <w:t>https://v.qq.com/x/page/k0527zk2j05.html</w:t>
      </w:r>
      <w:r>
        <w:rPr>
          <w:rStyle w:val="16"/>
        </w:rPr>
        <w:fldChar w:fldCharType="end"/>
      </w:r>
    </w:p>
    <w:p>
      <w:pPr>
        <w:pStyle w:val="3"/>
      </w:pPr>
      <w:r>
        <w:rPr>
          <w:rFonts w:hint="eastAsia"/>
        </w:rPr>
        <w:t>视频播放</w:t>
      </w:r>
      <w:r>
        <w:t>MovieTexture</w:t>
      </w:r>
    </w:p>
    <w:p>
      <w:pPr>
        <w:ind w:firstLine="480"/>
      </w:pPr>
      <w:r>
        <w:rPr>
          <w:rFonts w:hint="eastAsia"/>
        </w:rPr>
        <w:t>视频本身继承自</w:t>
      </w:r>
      <w:r>
        <w:t>Texture</w:t>
      </w:r>
      <w:r>
        <w:rPr>
          <w:rFonts w:hint="eastAsia"/>
        </w:rPr>
        <w:t>，因此可直接将视频拖放到RawImage上，但是声音需要单独添加</w:t>
      </w:r>
    </w:p>
    <w:p>
      <w:pPr>
        <w:ind w:firstLine="480"/>
      </w:pPr>
      <w:r>
        <w:drawing>
          <wp:inline distT="0" distB="0" distL="0" distR="0">
            <wp:extent cx="3550920" cy="7391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6060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3</w:t>
      </w:r>
      <w:r>
        <w:t>.30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N</w:t>
      </w:r>
      <w:r>
        <w:t>GUI</w:t>
      </w:r>
      <w:r>
        <w:rPr>
          <w:rFonts w:hint="eastAsia"/>
        </w:rPr>
        <w:t>导入报错，将报错的地方注释掉</w:t>
      </w:r>
    </w:p>
    <w:p>
      <w:pPr>
        <w:pStyle w:val="3"/>
      </w:pPr>
      <w:r>
        <w:t>iTweenEditor</w:t>
      </w:r>
      <w:r>
        <w:rPr>
          <w:rFonts w:hint="eastAsia"/>
        </w:rPr>
        <w:t>升级版</w:t>
      </w:r>
    </w:p>
    <w:p>
      <w:pPr>
        <w:pStyle w:val="2"/>
      </w:pPr>
      <w:r>
        <w:rPr>
          <w:rFonts w:hint="eastAsia"/>
        </w:rPr>
        <w:t>3</w:t>
      </w:r>
      <w:r>
        <w:t>.31</w:t>
      </w:r>
    </w:p>
    <w:p>
      <w:pPr>
        <w:pStyle w:val="3"/>
        <w:numPr>
          <w:ilvl w:val="0"/>
          <w:numId w:val="9"/>
        </w:numPr>
      </w:pPr>
      <w:r>
        <w:rPr>
          <w:rFonts w:hint="eastAsia"/>
        </w:rPr>
        <w:t>方块地图生成插件</w:t>
      </w:r>
    </w:p>
    <w:p>
      <w:pPr>
        <w:ind w:firstLine="480"/>
      </w:pPr>
      <w:r>
        <w:drawing>
          <wp:inline distT="0" distB="0" distL="0" distR="0">
            <wp:extent cx="3215640" cy="35052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UI点击子物体隐藏父物体</w:t>
      </w:r>
    </w:p>
    <w:p>
      <w:pPr>
        <w:ind w:firstLine="480"/>
      </w:pPr>
      <w:r>
        <w:drawing>
          <wp:inline distT="0" distB="0" distL="0" distR="0">
            <wp:extent cx="5274310" cy="18516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更改模板代码</w:t>
      </w:r>
    </w:p>
    <w:p>
      <w:pPr>
        <w:ind w:firstLine="480"/>
      </w:pPr>
      <w:r>
        <w:rPr>
          <w:rFonts w:hint="eastAsia"/>
        </w:rPr>
        <w:t>程序员们应该都知道，从项目视图点击右键创建的脚本会自动填充一些代码。其实这些自动填充的代码模板也是可以自定义的。</w:t>
      </w:r>
    </w:p>
    <w:p>
      <w:pPr>
        <w:ind w:firstLine="480"/>
      </w:pPr>
    </w:p>
    <w:p>
      <w:pPr>
        <w:ind w:firstLine="480"/>
      </w:pPr>
      <w:r>
        <w:rPr>
          <w:rFonts w:hint="eastAsia"/>
        </w:rPr>
        <w:t>如果使用Mac，找到应用程序中的Unity.app，右键单击显示包内容，找到Resources&gt;ScriptTemplates文件夹，然后选择你要创建模板的脚本类型，复制一份自己命名并编辑后保存，然后退出编辑器之后重新打开，再在项目视图中右键单击创建，就会出现刚刚添加的脚本类型。打开新建的脚本就可以看到自定义的模板代码。</w:t>
      </w:r>
    </w:p>
    <w:p>
      <w:pPr>
        <w:ind w:firstLine="480"/>
      </w:pPr>
    </w:p>
    <w:p>
      <w:pPr>
        <w:ind w:firstLine="480"/>
      </w:pPr>
      <w:r>
        <w:rPr>
          <w:rFonts w:hint="eastAsia"/>
        </w:rPr>
        <w:t>如果使用Windows，则在ProgramFiles(x86)或ProgramFiles目录下的Unity/Data/Resources/ScriptTemplates文件夹下进行同样的操作即可。</w:t>
      </w:r>
    </w:p>
    <w:p>
      <w:pPr>
        <w:ind w:firstLine="480"/>
      </w:pPr>
      <w:r>
        <w:drawing>
          <wp:inline distT="0" distB="0" distL="0" distR="0">
            <wp:extent cx="3810000" cy="2305050"/>
            <wp:effectExtent l="0" t="0" r="0" b="0"/>
            <wp:docPr id="24" name="图片 24" descr="http://img.manew.com/data/attachment/forum/201603/28/173323eptfq1r2uuo2tutg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http://img.manew.com/data/attachment/forum/201603/28/173323eptfq1r2uuo2tutg.jpg.thumb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安卓发布体积减小方法</w:t>
      </w:r>
    </w:p>
    <w:p>
      <w:pPr>
        <w:ind w:firstLine="480"/>
      </w:pPr>
      <w:r>
        <w:t xml:space="preserve">  </w:t>
      </w:r>
      <w:r>
        <w:rPr>
          <w:rFonts w:hint="eastAsia"/>
        </w:rPr>
        <w:t>如果发现Unity打包安卓平台生成的apk体积过大，可以找到PlayerSettings中的安卓平台，默认情况下Device Filter设定为FAT(ARMv7+x86)，表示两种安卓架构平台。如果只需发布到32位或64位平台则单独选择对应的一种即可。这样可以有效减小包体积。</w:t>
      </w:r>
    </w:p>
    <w:p>
      <w:pPr>
        <w:ind w:firstLine="480"/>
      </w:pPr>
      <w:r>
        <w:rPr>
          <w:rFonts w:hint="eastAsia"/>
        </w:rPr>
        <w:t>我的手机为</w:t>
      </w:r>
      <w:r>
        <w:drawing>
          <wp:inline distT="0" distB="0" distL="0" distR="0">
            <wp:extent cx="3497580" cy="112776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2324100" cy="2857500"/>
            <wp:effectExtent l="0" t="0" r="0" b="0"/>
            <wp:docPr id="25" name="图片 25" descr="http://img.manew.com/data/attachment/forum/201603/28/173332pst1r7ssrt640s00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img.manew.com/data/attachment/forum/201603/28/173332pst1r7ssrt640s00.jpg.thumb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物体紧贴地面</w:t>
      </w:r>
    </w:p>
    <w:p>
      <w:pPr>
        <w:ind w:firstLine="480"/>
      </w:pPr>
      <w:r>
        <w:rPr>
          <w:rFonts w:hint="eastAsia"/>
        </w:rPr>
        <w:t>如果喜欢物体可以紧贴地面，但倾斜角度不好调整，这时可以在物体上添加Mesh Collider和Rigidbody组件，然后点击运行，借助Unity的物体引擎来计算位置。待物体坠落到地面后复制所有物体，停止运行后删除原先的物体再粘贴运行时复制的内容，并删除所有物体上的Mesh Collider和Rigidbody组件即可。</w:t>
      </w:r>
    </w:p>
    <w:p>
      <w:pPr>
        <w:pStyle w:val="3"/>
      </w:pPr>
      <w:r>
        <w:rPr>
          <w:rFonts w:hint="eastAsia"/>
        </w:rPr>
        <w:t>滑动条取值</w:t>
      </w:r>
    </w:p>
    <w:p>
      <w:pPr>
        <w:ind w:firstLine="480"/>
      </w:pPr>
      <w:r>
        <w:rPr>
          <w:rFonts w:hint="eastAsia"/>
        </w:rPr>
        <w:t>在float型的字段前添加范围属性声明如[Range(0, 10)]，即可在检视面板中使用滑动条来设置该字段的值。</w:t>
      </w:r>
    </w:p>
    <w:p>
      <w:pPr>
        <w:ind w:firstLine="480"/>
      </w:pPr>
      <w:r>
        <w:drawing>
          <wp:inline distT="0" distB="0" distL="0" distR="0">
            <wp:extent cx="1310640" cy="434340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596640" cy="15240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字段分组</w:t>
      </w:r>
    </w:p>
    <w:p>
      <w:pPr>
        <w:ind w:firstLine="480"/>
      </w:pPr>
      <w:r>
        <w:rPr>
          <w:rFonts w:hint="eastAsia"/>
        </w:rPr>
        <w:t>对一组字段使用属性声明[Header(“XX”)]，可以在检视面板中将字段进行分组。</w:t>
      </w:r>
    </w:p>
    <w:p>
      <w:pPr>
        <w:ind w:firstLine="480"/>
      </w:pPr>
      <w:r>
        <w:drawing>
          <wp:inline distT="0" distB="0" distL="0" distR="0">
            <wp:extent cx="5274310" cy="1379220"/>
            <wp:effectExtent l="0" t="0" r="2540" b="0"/>
            <wp:docPr id="26" name="图片 26" descr="http://forum.china.unity3d.com/data/attachment/forum/201605/02/114610h6bp8tpzbmd9lbml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ttp://forum.china.unity3d.com/data/attachment/forum/201605/02/114610h6bp8tpzbmd9lbml.png.thumb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177540" cy="2758440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642360" cy="17754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改变运行时界面颜色</w:t>
      </w:r>
    </w:p>
    <w:p>
      <w:pPr>
        <w:ind w:firstLine="480"/>
      </w:pPr>
      <w:r>
        <w:rPr>
          <w:rFonts w:hint="eastAsia"/>
        </w:rPr>
        <w:t>如果常常不小心进入播放模式后编辑场景内容，其实可以依次点击菜单项Edit &gt; Preferences &gt; Colors &gt; Playmode设置编辑器在进入播放模式后的颜色，与正常模式下明显区分开来。</w:t>
      </w:r>
    </w:p>
    <w:p>
      <w:pPr>
        <w:pStyle w:val="3"/>
      </w:pPr>
      <w:r>
        <w:rPr>
          <w:rFonts w:hint="eastAsia"/>
        </w:rPr>
        <w:t>改变窗口大小</w:t>
      </w:r>
    </w:p>
    <w:p>
      <w:pPr>
        <w:ind w:firstLine="480"/>
      </w:pPr>
      <w:r>
        <w:rPr>
          <w:rFonts w:hint="eastAsia"/>
        </w:rPr>
        <w:t>将鼠标聚焦于编辑器内的某个窗口，按住Shift＋空格键，可以将该窗口最大化至编辑器范围或者还原为原先大小。</w:t>
      </w:r>
    </w:p>
    <w:p>
      <w:pPr>
        <w:pStyle w:val="3"/>
      </w:pPr>
      <w:r>
        <w:rPr>
          <w:rFonts w:hint="eastAsia"/>
        </w:rPr>
        <w:t>编辑器扩展</w:t>
      </w:r>
    </w:p>
    <w:p>
      <w:pPr>
        <w:ind w:firstLine="480"/>
      </w:pPr>
      <w:r>
        <w:rPr>
          <w:rFonts w:hint="eastAsia"/>
        </w:rPr>
        <w:t>优先级相差大于1</w:t>
      </w:r>
      <w:r>
        <w:t>1</w:t>
      </w:r>
      <w:r>
        <w:rPr>
          <w:rFonts w:hint="eastAsia"/>
        </w:rPr>
        <w:t>则自动添加横线</w:t>
      </w:r>
    </w:p>
    <w:p>
      <w:pPr>
        <w:ind w:firstLine="480"/>
      </w:pPr>
      <w:r>
        <w:drawing>
          <wp:inline distT="0" distB="0" distL="0" distR="0">
            <wp:extent cx="3139440" cy="1310640"/>
            <wp:effectExtent l="0" t="0" r="381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给组件添加按钮</w:t>
      </w:r>
    </w:p>
    <w:p>
      <w:pPr>
        <w:ind w:firstLine="480"/>
      </w:pPr>
      <w:r>
        <w:rPr>
          <w:rFonts w:hint="eastAsia"/>
        </w:rPr>
        <w:t>批量修改，初始化组件</w:t>
      </w:r>
    </w:p>
    <w:p>
      <w:pPr>
        <w:ind w:firstLine="480"/>
      </w:pPr>
      <w:r>
        <w:drawing>
          <wp:inline distT="0" distB="0" distL="0" distR="0">
            <wp:extent cx="4282440" cy="7239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030980" cy="12192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251960" cy="10591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编写可以撤销的删除操作</w:t>
      </w:r>
    </w:p>
    <w:p>
      <w:pPr>
        <w:ind w:firstLine="480"/>
      </w:pPr>
      <w:r>
        <w:drawing>
          <wp:inline distT="0" distB="0" distL="0" distR="0">
            <wp:extent cx="3931920" cy="1181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添加快捷键</w:t>
      </w:r>
    </w:p>
    <w:p>
      <w:pPr>
        <w:ind w:firstLine="480"/>
      </w:pPr>
      <w:r>
        <w:drawing>
          <wp:inline distT="0" distB="0" distL="0" distR="0">
            <wp:extent cx="2362200" cy="7848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00300" cy="8077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判断是否选中决定菜单是否启用</w:t>
      </w:r>
    </w:p>
    <w:p>
      <w:pPr>
        <w:ind w:firstLine="480"/>
      </w:pPr>
      <w:r>
        <w:drawing>
          <wp:inline distT="0" distB="0" distL="0" distR="0">
            <wp:extent cx="3154680" cy="2377440"/>
            <wp:effectExtent l="0" t="0" r="762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4</w:t>
      </w:r>
      <w:r>
        <w:t>.1</w:t>
      </w:r>
    </w:p>
    <w:p>
      <w:pPr>
        <w:pStyle w:val="3"/>
        <w:numPr>
          <w:ilvl w:val="0"/>
          <w:numId w:val="10"/>
        </w:numPr>
      </w:pPr>
      <w:r>
        <w:rPr>
          <w:rFonts w:hint="eastAsia"/>
        </w:rPr>
        <w:t>给脚本组件字段添加右键菜单</w:t>
      </w:r>
    </w:p>
    <w:p>
      <w:pPr>
        <w:ind w:firstLine="480"/>
        <w:rPr>
          <w:rFonts w:hint="eastAsia"/>
        </w:rPr>
      </w:pPr>
      <w:r>
        <w:rPr>
          <w:rFonts w:hint="eastAsia"/>
        </w:rPr>
        <w:t>只需在脚本类添加就行</w:t>
      </w:r>
    </w:p>
    <w:p>
      <w:pPr>
        <w:ind w:firstLine="480"/>
      </w:pPr>
      <w:r>
        <w:drawing>
          <wp:inline distT="0" distB="0" distL="0" distR="0">
            <wp:extent cx="2735580" cy="277368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弹出对话框</w:t>
      </w:r>
    </w:p>
    <w:p>
      <w:pPr>
        <w:ind w:firstLine="480"/>
        <w:rPr>
          <w:rFonts w:hint="eastAsia"/>
        </w:rPr>
      </w:pPr>
      <w:r>
        <w:drawing>
          <wp:inline distT="0" distB="0" distL="0" distR="0">
            <wp:extent cx="2796540" cy="126492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977640" cy="739140"/>
            <wp:effectExtent l="0" t="0" r="381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2407920" cy="19202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检测按钮点击</w:t>
      </w:r>
    </w:p>
    <w:p>
      <w:pPr>
        <w:ind w:firstLine="480"/>
      </w:pPr>
      <w:r>
        <w:drawing>
          <wp:inline distT="0" distB="0" distL="0" distR="0">
            <wp:extent cx="4533900" cy="306324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选择发生变化</w:t>
      </w:r>
    </w:p>
    <w:p>
      <w:pPr>
        <w:ind w:firstLine="480"/>
      </w:pPr>
      <w:r>
        <w:drawing>
          <wp:inline distT="0" distB="0" distL="0" distR="0">
            <wp:extent cx="4191000" cy="33223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改变值不关闭窗口</w:t>
      </w:r>
    </w:p>
    <w:p>
      <w:pPr>
        <w:ind w:firstLine="480"/>
      </w:pPr>
      <w:r>
        <w:drawing>
          <wp:inline distT="0" distB="0" distL="0" distR="0">
            <wp:extent cx="5274310" cy="29197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显示提示信息</w:t>
      </w:r>
    </w:p>
    <w:p>
      <w:pPr>
        <w:ind w:firstLine="480"/>
      </w:pPr>
      <w:r>
        <w:drawing>
          <wp:inline distT="0" distB="0" distL="0" distR="0">
            <wp:extent cx="4366260" cy="14554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32020" cy="20421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77740" cy="982980"/>
            <wp:effectExtent l="0" t="0" r="381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显示进度条</w:t>
      </w:r>
    </w:p>
    <w:p>
      <w:pPr>
        <w:ind w:firstLine="480"/>
      </w:pPr>
      <w:r>
        <w:drawing>
          <wp:inline distT="0" distB="0" distL="0" distR="0">
            <wp:extent cx="5274310" cy="17627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创建自定义窗口</w:t>
      </w:r>
    </w:p>
    <w:p>
      <w:pPr>
        <w:ind w:firstLine="480"/>
      </w:pPr>
      <w:r>
        <w:drawing>
          <wp:inline distT="0" distB="0" distL="0" distR="0">
            <wp:extent cx="4785360" cy="42976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对选中的</w:t>
      </w:r>
      <w:r>
        <w:t>RaycastTarget</w:t>
      </w:r>
      <w:r>
        <w:rPr>
          <w:rFonts w:hint="eastAsia"/>
        </w:rPr>
        <w:t>进行操作</w:t>
      </w:r>
    </w:p>
    <w:p>
      <w:pPr>
        <w:ind w:firstLine="480"/>
        <w:rPr>
          <w:rFonts w:hint="eastAsia"/>
        </w:rPr>
      </w:pPr>
      <w:r>
        <w:rPr>
          <w:rFonts w:hint="eastAsia"/>
        </w:rPr>
        <w:t>Editor，Mytools，递归，自定义工具菜单</w:t>
      </w:r>
    </w:p>
    <w:p>
      <w:pPr>
        <w:ind w:firstLine="480"/>
      </w:pPr>
      <w:r>
        <w:drawing>
          <wp:inline distT="0" distB="0" distL="0" distR="0">
            <wp:extent cx="5274310" cy="33242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6797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查找周边物体，获取物体身上的Transform组件</w:t>
      </w:r>
    </w:p>
    <w:p>
      <w:pPr>
        <w:ind w:firstLine="480"/>
      </w:pPr>
      <w:r>
        <w:drawing>
          <wp:inline distT="0" distB="0" distL="0" distR="0">
            <wp:extent cx="5274310" cy="20288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因特网</w:t>
      </w:r>
    </w:p>
    <w:p>
      <w:pPr>
        <w:ind w:firstLine="480"/>
      </w:pPr>
      <w:r>
        <w:drawing>
          <wp:inline distT="0" distB="0" distL="0" distR="0">
            <wp:extent cx="5274310" cy="26130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756660" cy="20726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协议</w:t>
      </w:r>
    </w:p>
    <w:p>
      <w:pPr>
        <w:ind w:firstLine="480"/>
      </w:pPr>
      <w:r>
        <w:drawing>
          <wp:inline distT="0" distB="0" distL="0" distR="0">
            <wp:extent cx="5274310" cy="28568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177540" cy="2697480"/>
            <wp:effectExtent l="0" t="0" r="381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090160" cy="279654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进程与套接字关系</w:t>
      </w:r>
    </w:p>
    <w:p>
      <w:pPr>
        <w:ind w:firstLine="480"/>
      </w:pPr>
      <w:r>
        <w:drawing>
          <wp:inline distT="0" distB="0" distL="0" distR="0">
            <wp:extent cx="5274310" cy="25552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274820" cy="2971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160520" cy="288798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92980" cy="2278380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TCP服务</w:t>
      </w:r>
    </w:p>
    <w:p>
      <w:pPr>
        <w:ind w:firstLine="480"/>
      </w:pPr>
      <w:r>
        <w:drawing>
          <wp:inline distT="0" distB="0" distL="0" distR="0">
            <wp:extent cx="3779520" cy="26898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3456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663440" cy="2705100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UDP服务</w:t>
      </w:r>
    </w:p>
    <w:p>
      <w:pPr>
        <w:ind w:firstLine="480"/>
      </w:pPr>
      <w:r>
        <w:drawing>
          <wp:inline distT="0" distB="0" distL="0" distR="0">
            <wp:extent cx="5274310" cy="20586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应用和HTTP协议</w:t>
      </w:r>
      <w:r>
        <w:drawing>
          <wp:inline distT="0" distB="0" distL="0" distR="0">
            <wp:extent cx="5274310" cy="23412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URL</w:t>
      </w:r>
    </w:p>
    <w:p>
      <w:pPr>
        <w:ind w:firstLine="480"/>
      </w:pPr>
      <w:r>
        <w:drawing>
          <wp:inline distT="0" distB="0" distL="0" distR="0">
            <wp:extent cx="5274310" cy="24117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5673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DNS</w:t>
      </w:r>
    </w:p>
    <w:p>
      <w:pPr>
        <w:ind w:firstLine="480"/>
      </w:pPr>
      <w:r>
        <w:drawing>
          <wp:inline distT="0" distB="0" distL="0" distR="0">
            <wp:extent cx="5274310" cy="22529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3520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2423160" cy="13563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3"/>
      </w:pPr>
      <w:r>
        <w:rPr>
          <w:rFonts w:hint="eastAsia"/>
        </w:rPr>
        <w:t>SocketDemo</w:t>
      </w:r>
    </w:p>
    <w:p>
      <w:pPr>
        <w:ind w:firstLine="480"/>
      </w:pPr>
      <w:r>
        <w:drawing>
          <wp:inline distT="0" distB="0" distL="0" distR="0">
            <wp:extent cx="5274310" cy="319468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32664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</w:p>
    <w:p>
      <w:pPr>
        <w:pStyle w:val="3"/>
        <w:numPr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账号和密码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t>http://192.168.0.129   redmine帐号:lizijun   密码：12345678</w:t>
      </w:r>
      <w:r>
        <w:rPr>
          <w:rFonts w:hint="eastAsia"/>
          <w:lang w:val="en-US" w:eastAsia="zh-CN"/>
        </w:rPr>
        <w:t xml:space="preserve"> </w:t>
      </w:r>
    </w:p>
    <w:p>
      <w:pPr>
        <w:ind w:firstLine="4800" w:firstLineChars="2000"/>
        <w:rPr>
          <w:lang w:val="en-US" w:eastAsia="zh-CN"/>
        </w:rPr>
      </w:pPr>
      <w:r>
        <w:rPr>
          <w:rFonts w:hint="eastAsia"/>
          <w:lang w:val="en-US" w:eastAsia="zh-CN"/>
        </w:rPr>
        <w:t>修改密码：YouLe1213</w:t>
      </w:r>
      <w:r>
        <w:rPr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 xml:space="preserve"> </w:t>
      </w:r>
      <w:r>
        <w:rPr>
          <w:lang w:val="en-US" w:eastAsia="zh-CN"/>
        </w:rPr>
        <w:t xml:space="preserve">http://192.168.0.129:70/   GIT帐号:lizijun 密码:123456 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http://192.168.0.163:7373  帐号: lizijun 密码:123456 </w:t>
      </w:r>
    </w:p>
    <w:p>
      <w:pPr>
        <w:pStyle w:val="3"/>
        <w:numPr>
          <w:numId w:val="11"/>
        </w:numPr>
        <w:rPr>
          <w:lang w:val="en-US" w:eastAsia="zh-CN"/>
        </w:rPr>
      </w:pPr>
      <w:r>
        <w:rPr>
          <w:rFonts w:hint="eastAsia"/>
          <w:lang w:val="en-US" w:eastAsia="zh-CN"/>
        </w:rPr>
        <w:t>按键示意图</w:t>
      </w:r>
    </w:p>
    <w:p>
      <w:pPr>
        <w:keepNext w:val="0"/>
        <w:keepLines w:val="0"/>
        <w:widowControl/>
        <w:suppressLineNumbers w:val="0"/>
        <w:ind w:firstLine="6000" w:firstLineChars="250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709035"/>
            <wp:effectExtent l="0" t="0" r="6350" b="5715"/>
            <wp:docPr id="77" name="图片 77" descr="QQ图片2017071416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QQ图片201707141631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？？什么意思</w:t>
      </w:r>
    </w:p>
    <w:p>
      <w:pPr>
        <w:rPr>
          <w:rFonts w:hint="eastAsia"/>
          <w:lang w:val="en-US" w:eastAsia="zh-CN"/>
        </w:rPr>
      </w:pPr>
      <w:r>
        <w:rPr>
          <w:rFonts w:hint="eastAsia" w:ascii="PingFang SC" w:hAnsi="PingFang SC" w:eastAsia="PingFang SC" w:cs="PingFang SC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如果此运算符的左操作数不为null，则此运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算符将返回左操作数，否则返回右操作数。</w:t>
      </w:r>
    </w:p>
    <w:p>
      <w:r>
        <w:drawing>
          <wp:inline distT="0" distB="0" distL="114300" distR="114300">
            <wp:extent cx="5269865" cy="1367155"/>
            <wp:effectExtent l="0" t="0" r="6985" b="444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</w:p>
    <w:p>
      <w:pPr>
        <w:pStyle w:val="3"/>
        <w:numPr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添加ESC退出鼠标旋转功能</w:t>
      </w:r>
    </w:p>
    <w:p>
      <w:r>
        <w:drawing>
          <wp:inline distT="0" distB="0" distL="114300" distR="114300">
            <wp:extent cx="5268595" cy="4283075"/>
            <wp:effectExtent l="0" t="0" r="8255" b="3175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isESC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Update</w:t>
      </w:r>
      <w:r>
        <w:rPr>
          <w:rFonts w:hint="eastAsia" w:ascii="新宋体" w:hAnsi="新宋体" w:eastAsia="新宋体"/>
          <w:color w:val="000000"/>
          <w:sz w:val="19"/>
        </w:rPr>
        <w:t>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#if</w:t>
      </w:r>
      <w:r>
        <w:rPr>
          <w:rFonts w:hint="eastAsia" w:ascii="新宋体" w:hAnsi="新宋体" w:eastAsia="新宋体"/>
          <w:color w:val="000000"/>
          <w:sz w:val="19"/>
        </w:rPr>
        <w:t xml:space="preserve"> UNITY_EDITOR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(Input.GetKeyDown(KeyCode.Escape))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isESC =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(Input.GetMouseButtonDown(0))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isESC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(isESC ==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(axes == RotationAxes.MouseXAndY)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float</w:t>
      </w:r>
      <w:r>
        <w:rPr>
          <w:rFonts w:hint="eastAsia" w:ascii="新宋体" w:hAnsi="新宋体" w:eastAsia="新宋体"/>
          <w:color w:val="000000"/>
          <w:sz w:val="19"/>
        </w:rPr>
        <w:t xml:space="preserve"> rotationX = transform.localEulerAngles.y + Input.GetAxis(</w:t>
      </w:r>
      <w:r>
        <w:rPr>
          <w:rFonts w:hint="eastAsia" w:ascii="新宋体" w:hAnsi="新宋体" w:eastAsia="新宋体"/>
          <w:color w:val="A31515"/>
          <w:sz w:val="19"/>
        </w:rPr>
        <w:t>"Mouse X"</w:t>
      </w:r>
      <w:r>
        <w:rPr>
          <w:rFonts w:hint="eastAsia" w:ascii="新宋体" w:hAnsi="新宋体" w:eastAsia="新宋体"/>
          <w:color w:val="000000"/>
          <w:sz w:val="19"/>
        </w:rPr>
        <w:t>) * sensitivityX;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+= Input.GetAxis(</w:t>
      </w:r>
      <w:r>
        <w:rPr>
          <w:rFonts w:hint="eastAsia" w:ascii="新宋体" w:hAnsi="新宋体" w:eastAsia="新宋体"/>
          <w:color w:val="A31515"/>
          <w:sz w:val="19"/>
        </w:rPr>
        <w:t>"Mouse Y"</w:t>
      </w:r>
      <w:r>
        <w:rPr>
          <w:rFonts w:hint="eastAsia" w:ascii="新宋体" w:hAnsi="新宋体" w:eastAsia="新宋体"/>
          <w:color w:val="000000"/>
          <w:sz w:val="19"/>
        </w:rPr>
        <w:t>) * sensitivityY;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= Mathf.Clamp(rotationY, minimumY, maximumY);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transform.localEulerAngles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Vector3(-rotationY, rotationX,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(axes == RotationAxes.MouseX)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transform.Rotate(0, Input.GetAxis(</w:t>
      </w:r>
      <w:r>
        <w:rPr>
          <w:rFonts w:hint="eastAsia" w:ascii="新宋体" w:hAnsi="新宋体" w:eastAsia="新宋体"/>
          <w:color w:val="A31515"/>
          <w:sz w:val="19"/>
        </w:rPr>
        <w:t>"Mouse X"</w:t>
      </w:r>
      <w:r>
        <w:rPr>
          <w:rFonts w:hint="eastAsia" w:ascii="新宋体" w:hAnsi="新宋体" w:eastAsia="新宋体"/>
          <w:color w:val="000000"/>
          <w:sz w:val="19"/>
        </w:rPr>
        <w:t>) * sensitivityX,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+= Input.GetAxis(</w:t>
      </w:r>
      <w:r>
        <w:rPr>
          <w:rFonts w:hint="eastAsia" w:ascii="新宋体" w:hAnsi="新宋体" w:eastAsia="新宋体"/>
          <w:color w:val="A31515"/>
          <w:sz w:val="19"/>
        </w:rPr>
        <w:t>"Mouse Y"</w:t>
      </w:r>
      <w:r>
        <w:rPr>
          <w:rFonts w:hint="eastAsia" w:ascii="新宋体" w:hAnsi="新宋体" w:eastAsia="新宋体"/>
          <w:color w:val="000000"/>
          <w:sz w:val="19"/>
        </w:rPr>
        <w:t>) * sensitivityY;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= Mathf.Clamp(rotationY, minimumY, maximumY);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transform.localEulerAngles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Vector3(-rotationY, transform.localEulerAngles.y,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mCameraUITrans.localEulerAngles = transform.localEulerAngles;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SetMouseToAnyOfScreenPosition();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#endif</w:t>
      </w:r>
    </w:p>
    <w:p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启动场景</w:t>
      </w:r>
    </w:p>
    <w:p>
      <w:r>
        <w:drawing>
          <wp:inline distT="0" distB="0" distL="114300" distR="114300">
            <wp:extent cx="2209800" cy="4447540"/>
            <wp:effectExtent l="0" t="0" r="0" b="1016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游戏场景</w:t>
      </w:r>
    </w:p>
    <w:p>
      <w:r>
        <w:drawing>
          <wp:inline distT="0" distB="0" distL="114300" distR="114300">
            <wp:extent cx="2114550" cy="3495040"/>
            <wp:effectExtent l="0" t="0" r="0" b="1016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场景加载进度条</w:t>
      </w:r>
    </w:p>
    <w:p>
      <w:r>
        <w:drawing>
          <wp:inline distT="0" distB="0" distL="114300" distR="114300">
            <wp:extent cx="2143125" cy="4676140"/>
            <wp:effectExtent l="0" t="0" r="9525" b="1016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C# 堆栈（Stack）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/>
        <w:rPr>
          <w:rFonts w:hint="default" w:ascii="Helvetica Neue" w:hAnsi="Helvetica Neue" w:eastAsia="Helvetica Neue" w:cs="Helvetica Neue"/>
          <w:sz w:val="21"/>
          <w:szCs w:val="21"/>
        </w:rPr>
      </w:pP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堆栈（Stack）代表了一个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后进先出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的对象集合。当您需要对各项进行后进先出的访问时，则使用堆栈。当您在列表中添加一项，称为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推入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元素，当您从列表中移除一项时，称为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弹出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元素。</w:t>
      </w:r>
    </w:p>
    <w:p/>
    <w:p>
      <w:pPr>
        <w:pStyle w:val="4"/>
      </w:pPr>
      <w:r>
        <w:rPr>
          <w:rFonts w:hint="default"/>
        </w:rPr>
        <w:t>Stack 类的方法和属性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下表列出了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Stack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 类的一些常用的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属性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：</w:t>
      </w:r>
    </w:p>
    <w:tbl>
      <w:tblPr>
        <w:tblStyle w:val="17"/>
        <w:tblW w:w="1093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5"/>
        <w:gridCol w:w="831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625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属性</w:t>
            </w:r>
          </w:p>
        </w:tc>
        <w:tc>
          <w:tcPr>
            <w:tcW w:w="8310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62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Count</w:t>
            </w:r>
          </w:p>
        </w:tc>
        <w:tc>
          <w:tcPr>
            <w:tcW w:w="831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获取 Stack 中包含的元素个数。</w:t>
            </w:r>
          </w:p>
        </w:tc>
      </w:tr>
    </w:tbl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下表列出了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Stack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 类的一些常用的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方法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：</w:t>
      </w:r>
    </w:p>
    <w:tbl>
      <w:tblPr>
        <w:tblStyle w:val="17"/>
        <w:tblW w:w="1093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5"/>
        <w:gridCol w:w="105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序号</w:t>
            </w:r>
          </w:p>
        </w:tc>
        <w:tc>
          <w:tcPr>
            <w:tcW w:w="10500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方法名 &amp; 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1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void Clear(); 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从 Stack 中移除所有的元素。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2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bool Contains( object obj ); 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判断某个元素是否在 Stack 中。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3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object Peek();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返回在 Stack 的顶部的对象，但不移除它。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4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object Pop();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移除并返回在 Stack 的顶部的对象。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5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void Push( object obj 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向 Stack 的顶部添加一个对象。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6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object[] ToArray();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复制 Stack 到一个新的数组中。</w:t>
            </w:r>
          </w:p>
        </w:tc>
      </w:tr>
    </w:tbl>
    <w:p/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电梯蠕动、不会自动关门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Wifi密码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33925" cy="1524000"/>
            <wp:effectExtent l="0" t="0" r="9525" b="0"/>
            <wp:docPr id="8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</w:p>
    <w:p>
      <w:pPr>
        <w:pStyle w:val="3"/>
        <w:numPr>
          <w:numId w:val="13"/>
        </w:numPr>
        <w:rPr>
          <w:rFonts w:hint="eastAsia"/>
          <w:lang w:val="en-US" w:eastAsia="zh-CN"/>
        </w:rPr>
      </w:pPr>
      <w:r>
        <w:rPr>
          <w:rFonts w:hint="eastAsia"/>
        </w:rPr>
        <w:t>DOTween</w:t>
      </w:r>
      <w:r>
        <w:rPr>
          <w:rFonts w:hint="eastAsia"/>
          <w:lang w:val="en-US" w:eastAsia="zh-CN"/>
        </w:rPr>
        <w:t>声音渐变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Tween tween = DOTween.To(() =&gt; source.volume = minVolume, value =&gt; source.volume = value, maxVolume, time);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静态构造函数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初始化静态字段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静态构造函数只调用一次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不能有访问修饰符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不带参数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只能访问静态字段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自动调用，New，使用静态字段时自动调用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析构函数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释放资源，一般不用写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对象由CLR公共语言运行池释放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~Person（）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        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与Readonly区别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Const申明时必须赋值，默认为static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Readonly申明时不赋值则只能在构造函数中赋值，只能修饰类成员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只有一个类的实例，全局访问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迭代器遍历字典</w:t>
      </w:r>
    </w:p>
    <w:p>
      <w:r>
        <w:drawing>
          <wp:inline distT="0" distB="0" distL="114300" distR="114300">
            <wp:extent cx="5269865" cy="1196975"/>
            <wp:effectExtent l="0" t="0" r="698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33625" cy="933450"/>
            <wp:effectExtent l="0" t="0" r="9525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结束界面语言错乱</w:t>
      </w:r>
    </w:p>
    <w:p>
      <w:r>
        <w:drawing>
          <wp:inline distT="0" distB="0" distL="114300" distR="114300">
            <wp:extent cx="5270500" cy="3010535"/>
            <wp:effectExtent l="0" t="0" r="6350" b="1841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控制中心，移除不到位</w:t>
      </w:r>
    </w:p>
    <w:p>
      <w:r>
        <w:drawing>
          <wp:inline distT="0" distB="0" distL="114300" distR="114300">
            <wp:extent cx="5265420" cy="2624455"/>
            <wp:effectExtent l="0" t="0" r="11430" b="444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疑问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怎么摄像机看见物体了，并显示提示</w:t>
      </w:r>
    </w:p>
    <w:p>
      <w:r>
        <w:drawing>
          <wp:inline distT="0" distB="0" distL="114300" distR="114300">
            <wp:extent cx="3637915" cy="2371725"/>
            <wp:effectExtent l="0" t="0" r="635" b="952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怎么做到随任务的位置而转向</w:t>
      </w:r>
    </w:p>
    <w:p>
      <w:r>
        <w:drawing>
          <wp:inline distT="0" distB="0" distL="114300" distR="114300">
            <wp:extent cx="2904490" cy="2409825"/>
            <wp:effectExtent l="0" t="0" r="10160" b="952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怎么检测进入腔体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UI标签</w:t>
      </w:r>
    </w:p>
    <w:p>
      <w:r>
        <w:drawing>
          <wp:inline distT="0" distB="0" distL="114300" distR="114300">
            <wp:extent cx="5267960" cy="3119755"/>
            <wp:effectExtent l="0" t="0" r="8890" b="444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04110"/>
            <wp:effectExtent l="0" t="0" r="8255" b="1524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426972031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8"/>
          <w:ind w:firstLine="360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  <w:lang w:val="zh-CN"/>
          </w:rPr>
          <w:t>1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4271E0"/>
    <w:multiLevelType w:val="multilevel"/>
    <w:tmpl w:val="1B4271E0"/>
    <w:lvl w:ilvl="0" w:tentative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20422E97"/>
    <w:multiLevelType w:val="multilevel"/>
    <w:tmpl w:val="20422E97"/>
    <w:lvl w:ilvl="0" w:tentative="0">
      <w:start w:val="1"/>
      <w:numFmt w:val="decimal"/>
      <w:pStyle w:val="3"/>
      <w:lvlText w:val="%1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bullet"/>
      <w:lvlText w:val=""/>
      <w:lvlJc w:val="left"/>
      <w:pPr>
        <w:ind w:left="0" w:firstLine="0"/>
      </w:pPr>
      <w:rPr>
        <w:rFonts w:hint="default" w:ascii="Wingdings" w:hAnsi="Wingdings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08D0"/>
    <w:rsid w:val="00012D71"/>
    <w:rsid w:val="00026D8B"/>
    <w:rsid w:val="0003292B"/>
    <w:rsid w:val="00034BC5"/>
    <w:rsid w:val="000357B8"/>
    <w:rsid w:val="00047895"/>
    <w:rsid w:val="00053A98"/>
    <w:rsid w:val="00062299"/>
    <w:rsid w:val="00071E56"/>
    <w:rsid w:val="0007783F"/>
    <w:rsid w:val="00082067"/>
    <w:rsid w:val="00083B9A"/>
    <w:rsid w:val="0009008C"/>
    <w:rsid w:val="000949AF"/>
    <w:rsid w:val="00096982"/>
    <w:rsid w:val="000A1EB8"/>
    <w:rsid w:val="000A26F9"/>
    <w:rsid w:val="000A423D"/>
    <w:rsid w:val="000A7CCE"/>
    <w:rsid w:val="000A7DA0"/>
    <w:rsid w:val="000A7EC6"/>
    <w:rsid w:val="000B372F"/>
    <w:rsid w:val="000B53A0"/>
    <w:rsid w:val="000B59FB"/>
    <w:rsid w:val="000D76C1"/>
    <w:rsid w:val="00103976"/>
    <w:rsid w:val="00105993"/>
    <w:rsid w:val="001157A1"/>
    <w:rsid w:val="00122D8B"/>
    <w:rsid w:val="00131324"/>
    <w:rsid w:val="001349EE"/>
    <w:rsid w:val="00140E58"/>
    <w:rsid w:val="00143CFB"/>
    <w:rsid w:val="0015210F"/>
    <w:rsid w:val="00153ED8"/>
    <w:rsid w:val="00157541"/>
    <w:rsid w:val="0016666A"/>
    <w:rsid w:val="0017413C"/>
    <w:rsid w:val="00182F56"/>
    <w:rsid w:val="001849B2"/>
    <w:rsid w:val="001A6AF3"/>
    <w:rsid w:val="001A7A77"/>
    <w:rsid w:val="001B468F"/>
    <w:rsid w:val="001B5405"/>
    <w:rsid w:val="001B5A33"/>
    <w:rsid w:val="001C27F6"/>
    <w:rsid w:val="001C2F91"/>
    <w:rsid w:val="001C54AE"/>
    <w:rsid w:val="001C6381"/>
    <w:rsid w:val="001C7097"/>
    <w:rsid w:val="001D1D7D"/>
    <w:rsid w:val="001D543F"/>
    <w:rsid w:val="001E0136"/>
    <w:rsid w:val="001E702B"/>
    <w:rsid w:val="001F016F"/>
    <w:rsid w:val="001F2BF8"/>
    <w:rsid w:val="001F7988"/>
    <w:rsid w:val="00204804"/>
    <w:rsid w:val="002126CE"/>
    <w:rsid w:val="002144E6"/>
    <w:rsid w:val="002148E5"/>
    <w:rsid w:val="002206A3"/>
    <w:rsid w:val="00221491"/>
    <w:rsid w:val="002224A7"/>
    <w:rsid w:val="00226C5A"/>
    <w:rsid w:val="00236913"/>
    <w:rsid w:val="00241DC3"/>
    <w:rsid w:val="0025218E"/>
    <w:rsid w:val="002662A3"/>
    <w:rsid w:val="002679DC"/>
    <w:rsid w:val="0027423D"/>
    <w:rsid w:val="0027505F"/>
    <w:rsid w:val="00277BA6"/>
    <w:rsid w:val="00282968"/>
    <w:rsid w:val="0029000F"/>
    <w:rsid w:val="002A3A92"/>
    <w:rsid w:val="002A7FDC"/>
    <w:rsid w:val="002B0820"/>
    <w:rsid w:val="002C0671"/>
    <w:rsid w:val="002C515B"/>
    <w:rsid w:val="002C6301"/>
    <w:rsid w:val="002E10BC"/>
    <w:rsid w:val="002E1F1F"/>
    <w:rsid w:val="002E2A4C"/>
    <w:rsid w:val="00300598"/>
    <w:rsid w:val="003013E1"/>
    <w:rsid w:val="00303170"/>
    <w:rsid w:val="00303686"/>
    <w:rsid w:val="00305615"/>
    <w:rsid w:val="00315583"/>
    <w:rsid w:val="0031591C"/>
    <w:rsid w:val="00321898"/>
    <w:rsid w:val="00326408"/>
    <w:rsid w:val="00327640"/>
    <w:rsid w:val="003342EA"/>
    <w:rsid w:val="00341102"/>
    <w:rsid w:val="003523D7"/>
    <w:rsid w:val="00365150"/>
    <w:rsid w:val="00370579"/>
    <w:rsid w:val="0037348D"/>
    <w:rsid w:val="003749CE"/>
    <w:rsid w:val="00384D92"/>
    <w:rsid w:val="003A0302"/>
    <w:rsid w:val="003B0520"/>
    <w:rsid w:val="003B4EA6"/>
    <w:rsid w:val="003D126A"/>
    <w:rsid w:val="003E741A"/>
    <w:rsid w:val="003F23FC"/>
    <w:rsid w:val="0041780E"/>
    <w:rsid w:val="00423674"/>
    <w:rsid w:val="00430F9C"/>
    <w:rsid w:val="00442649"/>
    <w:rsid w:val="00460057"/>
    <w:rsid w:val="00461208"/>
    <w:rsid w:val="00476DCD"/>
    <w:rsid w:val="00496B13"/>
    <w:rsid w:val="00497FE1"/>
    <w:rsid w:val="004A1A67"/>
    <w:rsid w:val="004B1B81"/>
    <w:rsid w:val="004B3FC4"/>
    <w:rsid w:val="004B5082"/>
    <w:rsid w:val="004B7A55"/>
    <w:rsid w:val="004C7947"/>
    <w:rsid w:val="004C7D51"/>
    <w:rsid w:val="004D458F"/>
    <w:rsid w:val="004D4FAC"/>
    <w:rsid w:val="004E3C2B"/>
    <w:rsid w:val="004F0F26"/>
    <w:rsid w:val="004F134E"/>
    <w:rsid w:val="004F1FD7"/>
    <w:rsid w:val="004F47B4"/>
    <w:rsid w:val="004F51F0"/>
    <w:rsid w:val="005015B7"/>
    <w:rsid w:val="005027AA"/>
    <w:rsid w:val="005027FC"/>
    <w:rsid w:val="0050428A"/>
    <w:rsid w:val="00504378"/>
    <w:rsid w:val="00505DC4"/>
    <w:rsid w:val="00513DCB"/>
    <w:rsid w:val="0051638F"/>
    <w:rsid w:val="00527A87"/>
    <w:rsid w:val="00531AB9"/>
    <w:rsid w:val="005451EA"/>
    <w:rsid w:val="005475FC"/>
    <w:rsid w:val="00552DD9"/>
    <w:rsid w:val="00554D63"/>
    <w:rsid w:val="00555A74"/>
    <w:rsid w:val="005917CF"/>
    <w:rsid w:val="005A04D8"/>
    <w:rsid w:val="005A4DEB"/>
    <w:rsid w:val="005C1871"/>
    <w:rsid w:val="005C1E9D"/>
    <w:rsid w:val="005E63D4"/>
    <w:rsid w:val="005F3B89"/>
    <w:rsid w:val="006266F8"/>
    <w:rsid w:val="006332C2"/>
    <w:rsid w:val="00644A23"/>
    <w:rsid w:val="0064600C"/>
    <w:rsid w:val="006523B0"/>
    <w:rsid w:val="006573AA"/>
    <w:rsid w:val="00657921"/>
    <w:rsid w:val="00662D7E"/>
    <w:rsid w:val="00664A84"/>
    <w:rsid w:val="00672638"/>
    <w:rsid w:val="00674E12"/>
    <w:rsid w:val="00677996"/>
    <w:rsid w:val="00680B84"/>
    <w:rsid w:val="006841E1"/>
    <w:rsid w:val="00684621"/>
    <w:rsid w:val="00685312"/>
    <w:rsid w:val="00690D00"/>
    <w:rsid w:val="006B33E3"/>
    <w:rsid w:val="006B3733"/>
    <w:rsid w:val="006C0E69"/>
    <w:rsid w:val="006D1560"/>
    <w:rsid w:val="006E373A"/>
    <w:rsid w:val="006E37F7"/>
    <w:rsid w:val="0070274F"/>
    <w:rsid w:val="00705BA5"/>
    <w:rsid w:val="007067C3"/>
    <w:rsid w:val="007107DE"/>
    <w:rsid w:val="007130F8"/>
    <w:rsid w:val="007138ED"/>
    <w:rsid w:val="0071457B"/>
    <w:rsid w:val="00732EE7"/>
    <w:rsid w:val="0073649D"/>
    <w:rsid w:val="007373DB"/>
    <w:rsid w:val="0074317F"/>
    <w:rsid w:val="007444A7"/>
    <w:rsid w:val="00746167"/>
    <w:rsid w:val="00746609"/>
    <w:rsid w:val="00747774"/>
    <w:rsid w:val="00751C52"/>
    <w:rsid w:val="00757C3B"/>
    <w:rsid w:val="0078149D"/>
    <w:rsid w:val="00787E39"/>
    <w:rsid w:val="0079010A"/>
    <w:rsid w:val="007913A4"/>
    <w:rsid w:val="007977CF"/>
    <w:rsid w:val="00797A35"/>
    <w:rsid w:val="007A0823"/>
    <w:rsid w:val="007A10A8"/>
    <w:rsid w:val="007A1EBE"/>
    <w:rsid w:val="007B19C7"/>
    <w:rsid w:val="007B2B28"/>
    <w:rsid w:val="007D1301"/>
    <w:rsid w:val="007E257D"/>
    <w:rsid w:val="007E361B"/>
    <w:rsid w:val="00805F32"/>
    <w:rsid w:val="008207E8"/>
    <w:rsid w:val="00824997"/>
    <w:rsid w:val="0082781E"/>
    <w:rsid w:val="008343F2"/>
    <w:rsid w:val="00834C36"/>
    <w:rsid w:val="0084120E"/>
    <w:rsid w:val="00841C3B"/>
    <w:rsid w:val="008460BD"/>
    <w:rsid w:val="00847622"/>
    <w:rsid w:val="00852CF5"/>
    <w:rsid w:val="00863A6F"/>
    <w:rsid w:val="008707BE"/>
    <w:rsid w:val="00876799"/>
    <w:rsid w:val="00880CC4"/>
    <w:rsid w:val="0088445A"/>
    <w:rsid w:val="0089366A"/>
    <w:rsid w:val="008A149B"/>
    <w:rsid w:val="008A2359"/>
    <w:rsid w:val="008A3197"/>
    <w:rsid w:val="008A3CA5"/>
    <w:rsid w:val="008A5EA2"/>
    <w:rsid w:val="008B0DF4"/>
    <w:rsid w:val="008B3FF5"/>
    <w:rsid w:val="008B60DD"/>
    <w:rsid w:val="008D1315"/>
    <w:rsid w:val="008D6D9F"/>
    <w:rsid w:val="008E21F3"/>
    <w:rsid w:val="008E43CB"/>
    <w:rsid w:val="008E4FDB"/>
    <w:rsid w:val="00900BAB"/>
    <w:rsid w:val="00930072"/>
    <w:rsid w:val="00930463"/>
    <w:rsid w:val="00931B89"/>
    <w:rsid w:val="00931EE9"/>
    <w:rsid w:val="009345EA"/>
    <w:rsid w:val="00935616"/>
    <w:rsid w:val="009374C5"/>
    <w:rsid w:val="00944FA4"/>
    <w:rsid w:val="00950231"/>
    <w:rsid w:val="00951D13"/>
    <w:rsid w:val="0096314F"/>
    <w:rsid w:val="00964D69"/>
    <w:rsid w:val="00965D9B"/>
    <w:rsid w:val="0097032B"/>
    <w:rsid w:val="00975133"/>
    <w:rsid w:val="009911E3"/>
    <w:rsid w:val="009913C6"/>
    <w:rsid w:val="009A4E7C"/>
    <w:rsid w:val="009B781D"/>
    <w:rsid w:val="009B7991"/>
    <w:rsid w:val="009C7824"/>
    <w:rsid w:val="009E24A8"/>
    <w:rsid w:val="009E59A5"/>
    <w:rsid w:val="009E78C1"/>
    <w:rsid w:val="009F3B5D"/>
    <w:rsid w:val="009F585C"/>
    <w:rsid w:val="00A0059B"/>
    <w:rsid w:val="00A00AAE"/>
    <w:rsid w:val="00A115D2"/>
    <w:rsid w:val="00A173B9"/>
    <w:rsid w:val="00A20264"/>
    <w:rsid w:val="00A22086"/>
    <w:rsid w:val="00A31790"/>
    <w:rsid w:val="00A42273"/>
    <w:rsid w:val="00A457B0"/>
    <w:rsid w:val="00A55781"/>
    <w:rsid w:val="00A70607"/>
    <w:rsid w:val="00A75F9C"/>
    <w:rsid w:val="00A83249"/>
    <w:rsid w:val="00A87377"/>
    <w:rsid w:val="00A930E1"/>
    <w:rsid w:val="00A93A10"/>
    <w:rsid w:val="00AB2A8D"/>
    <w:rsid w:val="00AB5D00"/>
    <w:rsid w:val="00AB677F"/>
    <w:rsid w:val="00AE43F4"/>
    <w:rsid w:val="00AF0F00"/>
    <w:rsid w:val="00AF7638"/>
    <w:rsid w:val="00B10C95"/>
    <w:rsid w:val="00B13B3F"/>
    <w:rsid w:val="00B15446"/>
    <w:rsid w:val="00B2201E"/>
    <w:rsid w:val="00B27E56"/>
    <w:rsid w:val="00B36552"/>
    <w:rsid w:val="00B36ABF"/>
    <w:rsid w:val="00B423A7"/>
    <w:rsid w:val="00B43922"/>
    <w:rsid w:val="00B645B0"/>
    <w:rsid w:val="00B73864"/>
    <w:rsid w:val="00B751FC"/>
    <w:rsid w:val="00B76FC0"/>
    <w:rsid w:val="00B836AF"/>
    <w:rsid w:val="00B84D1D"/>
    <w:rsid w:val="00B85E8D"/>
    <w:rsid w:val="00B90E53"/>
    <w:rsid w:val="00BA66E3"/>
    <w:rsid w:val="00BB1641"/>
    <w:rsid w:val="00BB2F19"/>
    <w:rsid w:val="00BB38FB"/>
    <w:rsid w:val="00BB6BFA"/>
    <w:rsid w:val="00BB7DF4"/>
    <w:rsid w:val="00BC792C"/>
    <w:rsid w:val="00BD02B0"/>
    <w:rsid w:val="00BD3220"/>
    <w:rsid w:val="00BD6AA9"/>
    <w:rsid w:val="00BD7B11"/>
    <w:rsid w:val="00BE0A70"/>
    <w:rsid w:val="00BE384F"/>
    <w:rsid w:val="00BE55EC"/>
    <w:rsid w:val="00BE6B1E"/>
    <w:rsid w:val="00C0054E"/>
    <w:rsid w:val="00C03893"/>
    <w:rsid w:val="00C04024"/>
    <w:rsid w:val="00C058F3"/>
    <w:rsid w:val="00C112EC"/>
    <w:rsid w:val="00C1621B"/>
    <w:rsid w:val="00C257C8"/>
    <w:rsid w:val="00C3094A"/>
    <w:rsid w:val="00C3376A"/>
    <w:rsid w:val="00C35405"/>
    <w:rsid w:val="00C438F3"/>
    <w:rsid w:val="00C471DA"/>
    <w:rsid w:val="00C52213"/>
    <w:rsid w:val="00C60245"/>
    <w:rsid w:val="00C6742E"/>
    <w:rsid w:val="00C839A2"/>
    <w:rsid w:val="00C87B64"/>
    <w:rsid w:val="00C90356"/>
    <w:rsid w:val="00C9133F"/>
    <w:rsid w:val="00C943EE"/>
    <w:rsid w:val="00C94E98"/>
    <w:rsid w:val="00C95942"/>
    <w:rsid w:val="00C960B6"/>
    <w:rsid w:val="00CA33B7"/>
    <w:rsid w:val="00CC7000"/>
    <w:rsid w:val="00CE4079"/>
    <w:rsid w:val="00D03273"/>
    <w:rsid w:val="00D12278"/>
    <w:rsid w:val="00D16BCF"/>
    <w:rsid w:val="00D16D4B"/>
    <w:rsid w:val="00D21632"/>
    <w:rsid w:val="00D22160"/>
    <w:rsid w:val="00D24924"/>
    <w:rsid w:val="00D27EA1"/>
    <w:rsid w:val="00D30756"/>
    <w:rsid w:val="00D339E5"/>
    <w:rsid w:val="00D504E0"/>
    <w:rsid w:val="00D51BF8"/>
    <w:rsid w:val="00D5549D"/>
    <w:rsid w:val="00D607BF"/>
    <w:rsid w:val="00D60E33"/>
    <w:rsid w:val="00D6272A"/>
    <w:rsid w:val="00D64839"/>
    <w:rsid w:val="00D6712D"/>
    <w:rsid w:val="00D80AF2"/>
    <w:rsid w:val="00D8414B"/>
    <w:rsid w:val="00DA583A"/>
    <w:rsid w:val="00DB0403"/>
    <w:rsid w:val="00DB2F51"/>
    <w:rsid w:val="00DB643C"/>
    <w:rsid w:val="00DB6CC9"/>
    <w:rsid w:val="00DE0EFD"/>
    <w:rsid w:val="00DE741D"/>
    <w:rsid w:val="00DF25C7"/>
    <w:rsid w:val="00DF2903"/>
    <w:rsid w:val="00E00E7F"/>
    <w:rsid w:val="00E04506"/>
    <w:rsid w:val="00E05D7F"/>
    <w:rsid w:val="00E137F1"/>
    <w:rsid w:val="00E13D01"/>
    <w:rsid w:val="00E15810"/>
    <w:rsid w:val="00E17B57"/>
    <w:rsid w:val="00E24E9B"/>
    <w:rsid w:val="00E301E4"/>
    <w:rsid w:val="00E31977"/>
    <w:rsid w:val="00E3581D"/>
    <w:rsid w:val="00E60BC3"/>
    <w:rsid w:val="00E62A3F"/>
    <w:rsid w:val="00E67964"/>
    <w:rsid w:val="00E71252"/>
    <w:rsid w:val="00E71763"/>
    <w:rsid w:val="00E72A1A"/>
    <w:rsid w:val="00E73348"/>
    <w:rsid w:val="00E73A0D"/>
    <w:rsid w:val="00E8599F"/>
    <w:rsid w:val="00E92C18"/>
    <w:rsid w:val="00EA4676"/>
    <w:rsid w:val="00EA75AF"/>
    <w:rsid w:val="00EB6C48"/>
    <w:rsid w:val="00EB7886"/>
    <w:rsid w:val="00EB7B6E"/>
    <w:rsid w:val="00EC0386"/>
    <w:rsid w:val="00EC2946"/>
    <w:rsid w:val="00ED38DC"/>
    <w:rsid w:val="00EE0BF9"/>
    <w:rsid w:val="00EE4A27"/>
    <w:rsid w:val="00EE5E47"/>
    <w:rsid w:val="00F04466"/>
    <w:rsid w:val="00F0497B"/>
    <w:rsid w:val="00F11CE1"/>
    <w:rsid w:val="00F13ACA"/>
    <w:rsid w:val="00F14768"/>
    <w:rsid w:val="00F17191"/>
    <w:rsid w:val="00F17280"/>
    <w:rsid w:val="00F20B6F"/>
    <w:rsid w:val="00F24B3A"/>
    <w:rsid w:val="00F25CED"/>
    <w:rsid w:val="00F37A4F"/>
    <w:rsid w:val="00F42ED7"/>
    <w:rsid w:val="00F434AA"/>
    <w:rsid w:val="00F442ED"/>
    <w:rsid w:val="00F4458C"/>
    <w:rsid w:val="00F514BE"/>
    <w:rsid w:val="00F54A7D"/>
    <w:rsid w:val="00F5761D"/>
    <w:rsid w:val="00F63A52"/>
    <w:rsid w:val="00F63AAA"/>
    <w:rsid w:val="00F75933"/>
    <w:rsid w:val="00F7765B"/>
    <w:rsid w:val="00F827B6"/>
    <w:rsid w:val="00F85913"/>
    <w:rsid w:val="00F868B6"/>
    <w:rsid w:val="00F9049A"/>
    <w:rsid w:val="00F91F81"/>
    <w:rsid w:val="00F96F10"/>
    <w:rsid w:val="00FB7667"/>
    <w:rsid w:val="00FC0640"/>
    <w:rsid w:val="00FC31F7"/>
    <w:rsid w:val="00FC61F7"/>
    <w:rsid w:val="00FD1D82"/>
    <w:rsid w:val="00FD432B"/>
    <w:rsid w:val="00FD479D"/>
    <w:rsid w:val="00FD52E2"/>
    <w:rsid w:val="04E00449"/>
    <w:rsid w:val="05F76B31"/>
    <w:rsid w:val="065073D7"/>
    <w:rsid w:val="13FF690C"/>
    <w:rsid w:val="185460BD"/>
    <w:rsid w:val="1DFC68B6"/>
    <w:rsid w:val="43804C9D"/>
    <w:rsid w:val="47741F9E"/>
    <w:rsid w:val="579507D9"/>
    <w:rsid w:val="59EA6E67"/>
    <w:rsid w:val="5E313E44"/>
    <w:rsid w:val="5EBC5AC9"/>
    <w:rsid w:val="60371036"/>
    <w:rsid w:val="63643DAF"/>
    <w:rsid w:val="642265D4"/>
    <w:rsid w:val="78472A84"/>
    <w:rsid w:val="7EF5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200" w:firstLineChars="200"/>
    </w:pPr>
    <w:rPr>
      <w:rFonts w:eastAsia="宋体" w:asciiTheme="minorHAnsi" w:hAnsiTheme="minorHAnsi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ind w:firstLine="0" w:firstLineChars="0"/>
      <w:jc w:val="center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numPr>
        <w:ilvl w:val="0"/>
        <w:numId w:val="1"/>
      </w:numPr>
      <w:ind w:firstLineChars="0"/>
      <w:jc w:val="left"/>
      <w:outlineLvl w:val="1"/>
    </w:pPr>
    <w:rPr>
      <w:rFonts w:asciiTheme="minorAscii" w:hAnsiTheme="minorAscii"/>
      <w:sz w:val="28"/>
    </w:rPr>
  </w:style>
  <w:style w:type="paragraph" w:styleId="4">
    <w:name w:val="heading 3"/>
    <w:basedOn w:val="3"/>
    <w:next w:val="1"/>
    <w:link w:val="20"/>
    <w:unhideWhenUsed/>
    <w:qFormat/>
    <w:uiPriority w:val="9"/>
    <w:pPr>
      <w:numPr>
        <w:ilvl w:val="1"/>
      </w:numPr>
      <w:outlineLvl w:val="2"/>
    </w:p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numPr>
        <w:ilvl w:val="2"/>
        <w:numId w:val="2"/>
      </w:numPr>
      <w:ind w:firstLineChars="0"/>
      <w:outlineLvl w:val="3"/>
    </w:pPr>
    <w:rPr>
      <w:rFonts w:asciiTheme="majorHAnsi" w:hAnsiTheme="majorHAnsi" w:eastAsiaTheme="majorEastAsia" w:cstheme="majorBidi"/>
      <w:bCs/>
      <w:szCs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uiPriority w:val="39"/>
    <w:pPr>
      <w:ind w:left="840" w:leftChars="400"/>
    </w:pPr>
  </w:style>
  <w:style w:type="paragraph" w:styleId="7">
    <w:name w:val="Balloon Text"/>
    <w:basedOn w:val="1"/>
    <w:link w:val="22"/>
    <w:semiHidden/>
    <w:unhideWhenUsed/>
    <w:uiPriority w:val="99"/>
    <w:rPr>
      <w:sz w:val="18"/>
      <w:szCs w:val="18"/>
    </w:rPr>
  </w:style>
  <w:style w:type="paragraph" w:styleId="8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uiPriority w:val="39"/>
  </w:style>
  <w:style w:type="paragraph" w:styleId="11">
    <w:name w:val="toc 2"/>
    <w:basedOn w:val="1"/>
    <w:next w:val="1"/>
    <w:unhideWhenUsed/>
    <w:uiPriority w:val="39"/>
    <w:pPr>
      <w:ind w:left="420" w:leftChars="200"/>
    </w:pPr>
  </w:style>
  <w:style w:type="paragraph" w:styleId="12">
    <w:name w:val="Normal (Web)"/>
    <w:basedOn w:val="1"/>
    <w:unhideWhenUsed/>
    <w:qFormat/>
    <w:uiPriority w:val="99"/>
    <w:pPr>
      <w:widowControl/>
      <w:spacing w:before="100" w:beforeAutospacing="1" w:after="100" w:afterAutospacing="1"/>
      <w:ind w:firstLine="0" w:firstLineChars="0"/>
    </w:pPr>
    <w:rPr>
      <w:rFonts w:ascii="宋体" w:hAnsi="宋体" w:cs="宋体"/>
      <w:kern w:val="0"/>
      <w:szCs w:val="24"/>
    </w:rPr>
  </w:style>
  <w:style w:type="character" w:styleId="14">
    <w:name w:val="Strong"/>
    <w:basedOn w:val="13"/>
    <w:qFormat/>
    <w:uiPriority w:val="22"/>
    <w:rPr>
      <w:b/>
      <w:bCs/>
    </w:rPr>
  </w:style>
  <w:style w:type="character" w:styleId="15">
    <w:name w:val="FollowedHyperlink"/>
    <w:basedOn w:val="13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3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8">
    <w:name w:val="标题 1 字符"/>
    <w:basedOn w:val="13"/>
    <w:link w:val="2"/>
    <w:uiPriority w:val="9"/>
    <w:rPr>
      <w:rFonts w:eastAsia="新宋体"/>
      <w:b/>
      <w:bCs/>
      <w:kern w:val="44"/>
      <w:sz w:val="32"/>
      <w:szCs w:val="44"/>
    </w:rPr>
  </w:style>
  <w:style w:type="character" w:customStyle="1" w:styleId="19">
    <w:name w:val="标题 2 字符"/>
    <w:basedOn w:val="13"/>
    <w:link w:val="3"/>
    <w:uiPriority w:val="9"/>
    <w:rPr>
      <w:rFonts w:eastAsia="宋体" w:asciiTheme="minorAscii" w:hAnsiTheme="minorAscii"/>
      <w:bCs/>
      <w:kern w:val="44"/>
      <w:sz w:val="28"/>
      <w:szCs w:val="44"/>
    </w:rPr>
  </w:style>
  <w:style w:type="character" w:customStyle="1" w:styleId="20">
    <w:name w:val="标题 3 字符"/>
    <w:basedOn w:val="13"/>
    <w:link w:val="4"/>
    <w:uiPriority w:val="9"/>
    <w:rPr>
      <w:rFonts w:eastAsia="宋体"/>
      <w:bCs/>
      <w:kern w:val="44"/>
      <w:sz w:val="28"/>
      <w:szCs w:val="44"/>
    </w:rPr>
  </w:style>
  <w:style w:type="paragraph" w:customStyle="1" w:styleId="21">
    <w:name w:val="TOC Heading"/>
    <w:basedOn w:val="2"/>
    <w:next w:val="1"/>
    <w:unhideWhenUsed/>
    <w:qFormat/>
    <w:uiPriority w:val="39"/>
    <w:pPr>
      <w:widowControl/>
      <w:spacing w:before="48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character" w:customStyle="1" w:styleId="22">
    <w:name w:val="批注框文本 字符"/>
    <w:basedOn w:val="13"/>
    <w:link w:val="7"/>
    <w:semiHidden/>
    <w:uiPriority w:val="99"/>
    <w:rPr>
      <w:sz w:val="18"/>
      <w:szCs w:val="18"/>
    </w:rPr>
  </w:style>
  <w:style w:type="character" w:customStyle="1" w:styleId="23">
    <w:name w:val="页眉 字符"/>
    <w:basedOn w:val="13"/>
    <w:link w:val="9"/>
    <w:qFormat/>
    <w:uiPriority w:val="99"/>
    <w:rPr>
      <w:sz w:val="18"/>
      <w:szCs w:val="18"/>
    </w:rPr>
  </w:style>
  <w:style w:type="character" w:customStyle="1" w:styleId="24">
    <w:name w:val="页脚 字符"/>
    <w:basedOn w:val="13"/>
    <w:link w:val="8"/>
    <w:qFormat/>
    <w:uiPriority w:val="99"/>
    <w:rPr>
      <w:sz w:val="18"/>
      <w:szCs w:val="18"/>
    </w:rPr>
  </w:style>
  <w:style w:type="character" w:customStyle="1" w:styleId="25">
    <w:name w:val="标题 4 字符"/>
    <w:basedOn w:val="13"/>
    <w:link w:val="5"/>
    <w:qFormat/>
    <w:uiPriority w:val="9"/>
    <w:rPr>
      <w:rFonts w:asciiTheme="majorHAnsi" w:hAnsiTheme="majorHAnsi" w:eastAsiaTheme="majorEastAsia" w:cstheme="majorBidi"/>
      <w:bCs/>
      <w:sz w:val="24"/>
      <w:szCs w:val="28"/>
    </w:rPr>
  </w:style>
  <w:style w:type="paragraph" w:styleId="26">
    <w:name w:val="List Paragraph"/>
    <w:basedOn w:val="1"/>
    <w:qFormat/>
    <w:uiPriority w:val="34"/>
    <w:pPr>
      <w:ind w:firstLine="420"/>
    </w:pPr>
  </w:style>
  <w:style w:type="character" w:customStyle="1" w:styleId="27">
    <w:name w:val="basic-word"/>
    <w:basedOn w:val="13"/>
    <w:qFormat/>
    <w:uiPriority w:val="0"/>
  </w:style>
  <w:style w:type="character" w:customStyle="1" w:styleId="28">
    <w:name w:val="Unresolved Mention"/>
    <w:basedOn w:val="13"/>
    <w:semiHidden/>
    <w:unhideWhenUsed/>
    <w:qFormat/>
    <w:uiPriority w:val="99"/>
    <w:rPr>
      <w:color w:val="808080"/>
      <w:shd w:val="clear" w:color="auto" w:fill="E6E6E6"/>
    </w:rPr>
  </w:style>
  <w:style w:type="paragraph" w:styleId="29">
    <w:name w:val="No Spacing"/>
    <w:qFormat/>
    <w:uiPriority w:val="1"/>
    <w:pPr>
      <w:widowControl w:val="0"/>
      <w:ind w:firstLine="200" w:firstLineChars="200"/>
    </w:pPr>
    <w:rPr>
      <w:rFonts w:eastAsia="宋体" w:asciiTheme="minorHAnsi" w:hAnsiTheme="minorHAnsi" w:cstheme="minorBidi"/>
      <w:kern w:val="2"/>
      <w:sz w:val="24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jpe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jpeg"/><Relationship Id="rId33" Type="http://schemas.openxmlformats.org/officeDocument/2006/relationships/image" Target="media/image24.png"/><Relationship Id="rId32" Type="http://schemas.openxmlformats.org/officeDocument/2006/relationships/image" Target="media/image23.jpe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2" Type="http://schemas.openxmlformats.org/officeDocument/2006/relationships/fontTable" Target="fontTable.xml"/><Relationship Id="rId101" Type="http://schemas.openxmlformats.org/officeDocument/2006/relationships/customXml" Target="../customXml/item2.xml"/><Relationship Id="rId100" Type="http://schemas.openxmlformats.org/officeDocument/2006/relationships/numbering" Target="numbering.xml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E4B90F2-0363-4F36-AD0E-ADBA466BCFB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学习笔记.dotx</Template>
  <Company> </Company>
  <Pages>1</Pages>
  <Words>434</Words>
  <Characters>2480</Characters>
  <Lines>20</Lines>
  <Paragraphs>5</Paragraphs>
  <TotalTime>0</TotalTime>
  <ScaleCrop>false</ScaleCrop>
  <LinksUpToDate>false</LinksUpToDate>
  <CharactersWithSpaces>2909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2018-03-26T12:35:00Z</dcterms:created>
  <dc:creator>Microsoft</dc:creator>
  <cp:lastModifiedBy>道梦空坚</cp:lastModifiedBy>
  <dcterms:modified xsi:type="dcterms:W3CDTF">2018-04-04T10:37:17Z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